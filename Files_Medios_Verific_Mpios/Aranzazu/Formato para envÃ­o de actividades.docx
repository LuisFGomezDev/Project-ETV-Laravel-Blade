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E7" w:rsidRDefault="00602444" w:rsidP="00602444">
      <w:pPr>
        <w:jc w:val="center"/>
        <w:rPr>
          <w:b/>
        </w:rPr>
      </w:pPr>
      <w:r w:rsidRPr="00602444">
        <w:rPr>
          <w:b/>
        </w:rPr>
        <w:t>NOMBRE DE LA ACTIVIDAD</w:t>
      </w:r>
    </w:p>
    <w:p w:rsidR="00602444" w:rsidRDefault="00602444" w:rsidP="00602444">
      <w:pPr>
        <w:jc w:val="center"/>
        <w:rPr>
          <w:b/>
        </w:rPr>
      </w:pPr>
    </w:p>
    <w:p w:rsidR="00602444" w:rsidRDefault="00602444" w:rsidP="00602444">
      <w:pPr>
        <w:jc w:val="center"/>
        <w:rPr>
          <w:b/>
        </w:rPr>
      </w:pPr>
    </w:p>
    <w:p w:rsidR="00602444" w:rsidRDefault="00602444" w:rsidP="00602444">
      <w:pPr>
        <w:jc w:val="center"/>
        <w:rPr>
          <w:b/>
        </w:rPr>
      </w:pPr>
    </w:p>
    <w:p w:rsidR="00602444" w:rsidRDefault="00602444" w:rsidP="00602444">
      <w:pPr>
        <w:jc w:val="both"/>
        <w:rPr>
          <w:b/>
        </w:rPr>
      </w:pPr>
      <w:r>
        <w:rPr>
          <w:b/>
        </w:rPr>
        <w:t>Indicadores de logro</w:t>
      </w: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Xx</w:t>
      </w:r>
    </w:p>
    <w:p w:rsidR="00602444" w:rsidRDefault="00602444" w:rsidP="0060244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Xxx</w:t>
      </w:r>
    </w:p>
    <w:p w:rsidR="00602444" w:rsidRDefault="00602444" w:rsidP="0060244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Xxx</w:t>
      </w: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jc w:val="both"/>
        <w:rPr>
          <w:b/>
        </w:rPr>
      </w:pPr>
      <w:r>
        <w:rPr>
          <w:b/>
        </w:rPr>
        <w:t>Orientaciones:</w:t>
      </w:r>
    </w:p>
    <w:p w:rsidR="008157E7" w:rsidRDefault="008157E7" w:rsidP="008157E7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Xxx</w:t>
      </w:r>
    </w:p>
    <w:p w:rsidR="008157E7" w:rsidRDefault="008157E7" w:rsidP="008157E7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Xxx</w:t>
      </w:r>
    </w:p>
    <w:p w:rsidR="008157E7" w:rsidRPr="008157E7" w:rsidRDefault="008157E7" w:rsidP="008157E7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xxx</w:t>
      </w: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jc w:val="both"/>
        <w:rPr>
          <w:b/>
        </w:rPr>
      </w:pPr>
      <w:r>
        <w:rPr>
          <w:b/>
        </w:rPr>
        <w:t>Producto a entregar:</w:t>
      </w: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jc w:val="both"/>
        <w:rPr>
          <w:b/>
        </w:rPr>
      </w:pPr>
      <w:r>
        <w:rPr>
          <w:b/>
        </w:rPr>
        <w:t>Criterios de evaluación:</w:t>
      </w:r>
    </w:p>
    <w:p w:rsidR="00602444" w:rsidRDefault="00602444" w:rsidP="00602444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Xxx</w:t>
      </w:r>
    </w:p>
    <w:p w:rsidR="00602444" w:rsidRDefault="00602444" w:rsidP="00602444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Xxx</w:t>
      </w:r>
    </w:p>
    <w:p w:rsidR="00602444" w:rsidRDefault="00602444" w:rsidP="00602444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Xx</w:t>
      </w:r>
    </w:p>
    <w:p w:rsidR="00602444" w:rsidRDefault="00602444" w:rsidP="00602444">
      <w:pPr>
        <w:jc w:val="both"/>
        <w:rPr>
          <w:b/>
        </w:rPr>
      </w:pPr>
    </w:p>
    <w:p w:rsidR="00602444" w:rsidRDefault="00602444" w:rsidP="00602444">
      <w:pPr>
        <w:jc w:val="both"/>
        <w:rPr>
          <w:b/>
        </w:rPr>
      </w:pPr>
      <w:r>
        <w:rPr>
          <w:b/>
        </w:rPr>
        <w:t>Fecha límite de entrega</w:t>
      </w:r>
      <w:bookmarkStart w:id="0" w:name="_GoBack"/>
      <w:bookmarkEnd w:id="0"/>
      <w:r w:rsidR="008157E7">
        <w:rPr>
          <w:b/>
        </w:rPr>
        <w:t>:</w:t>
      </w:r>
    </w:p>
    <w:p w:rsidR="00602444" w:rsidRDefault="00602444" w:rsidP="00602444">
      <w:pPr>
        <w:jc w:val="both"/>
        <w:rPr>
          <w:b/>
        </w:rPr>
      </w:pPr>
    </w:p>
    <w:p w:rsidR="00602444" w:rsidRPr="00602444" w:rsidRDefault="00602444" w:rsidP="00602444">
      <w:pPr>
        <w:jc w:val="both"/>
        <w:rPr>
          <w:b/>
        </w:rPr>
      </w:pPr>
    </w:p>
    <w:sectPr w:rsidR="00602444" w:rsidRPr="00602444" w:rsidSect="00AB77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2C" w:rsidRDefault="00F5512C" w:rsidP="003102C4">
      <w:r>
        <w:separator/>
      </w:r>
    </w:p>
  </w:endnote>
  <w:endnote w:type="continuationSeparator" w:id="0">
    <w:p w:rsidR="00F5512C" w:rsidRDefault="00F5512C" w:rsidP="0031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3102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3102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3102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2C" w:rsidRDefault="00F5512C" w:rsidP="003102C4">
      <w:r>
        <w:separator/>
      </w:r>
    </w:p>
  </w:footnote>
  <w:footnote w:type="continuationSeparator" w:id="0">
    <w:p w:rsidR="00F5512C" w:rsidRDefault="00F5512C" w:rsidP="00310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F5512C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F5512C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8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4" w:rsidRDefault="00F5512C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0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A9D"/>
    <w:multiLevelType w:val="hybridMultilevel"/>
    <w:tmpl w:val="ABA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30156"/>
    <w:multiLevelType w:val="hybridMultilevel"/>
    <w:tmpl w:val="F28C9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00104"/>
    <w:multiLevelType w:val="hybridMultilevel"/>
    <w:tmpl w:val="58448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C37E0"/>
    <w:multiLevelType w:val="hybridMultilevel"/>
    <w:tmpl w:val="76065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44"/>
    <w:rsid w:val="00303E42"/>
    <w:rsid w:val="003102C4"/>
    <w:rsid w:val="00421212"/>
    <w:rsid w:val="00602444"/>
    <w:rsid w:val="007E11A4"/>
    <w:rsid w:val="007E611F"/>
    <w:rsid w:val="008157E7"/>
    <w:rsid w:val="009D3CE7"/>
    <w:rsid w:val="00AB777A"/>
    <w:rsid w:val="00E74C4E"/>
    <w:rsid w:val="00F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efaultImageDpi w14:val="300"/>
  <w15:docId w15:val="{3A4222B3-BC96-4C37-8A44-B962132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2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2C4"/>
  </w:style>
  <w:style w:type="paragraph" w:styleId="Piedepgina">
    <w:name w:val="footer"/>
    <w:basedOn w:val="Normal"/>
    <w:link w:val="PiedepginaCar"/>
    <w:uiPriority w:val="99"/>
    <w:unhideWhenUsed/>
    <w:rsid w:val="003102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2C4"/>
  </w:style>
  <w:style w:type="paragraph" w:styleId="Prrafodelista">
    <w:name w:val="List Paragraph"/>
    <w:basedOn w:val="Normal"/>
    <w:uiPriority w:val="34"/>
    <w:qFormat/>
    <w:rsid w:val="0060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pu_caro\UNIVERSIDAD\plantillaT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plantillaTP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Umanizales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2015-11-11T14:53:00Z</dcterms:created>
  <dcterms:modified xsi:type="dcterms:W3CDTF">2015-11-11T14:58:00Z</dcterms:modified>
</cp:coreProperties>
</file>